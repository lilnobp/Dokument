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r>
        <w:drawing>
          <wp:anchor simplePos="0" relativeHeight="25165824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5774</wp:posOffset>
            </wp:positionV>
            <wp:extent cx="1573705" cy="1638876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73705" cy="1638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2488" w:h="2590"/>
      <w:pgMar w:top="500" w:right="500" w:bottom="400" w:left="4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2018-12-18T13:51:59Z</dcterms:created>
  <dcterms:modified xsi:type="dcterms:W3CDTF">2018-12-18T13:51:59Z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